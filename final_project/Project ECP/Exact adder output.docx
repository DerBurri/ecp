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9EE929" w14:textId="77777777" w:rsidR="00DD41E9" w:rsidRDefault="00000000">
      <w:r>
        <w:rPr>
          <w:noProof/>
        </w:rPr>
        <w:drawing>
          <wp:inline distT="0" distB="0" distL="0" distR="0" wp14:anchorId="6E22F0D6" wp14:editId="4D7E2A7E">
            <wp:extent cx="5731514" cy="2219321"/>
            <wp:effectExtent l="0" t="0" r="2536" b="0"/>
            <wp:docPr id="424861380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219321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5463B438" w14:textId="77777777" w:rsidR="00DD41E9" w:rsidRDefault="00DD41E9"/>
    <w:p w14:paraId="10059898" w14:textId="77777777" w:rsidR="00DD41E9" w:rsidRDefault="00000000">
      <w:pPr>
        <w:rPr>
          <w:lang w:val="en-GB"/>
        </w:rPr>
      </w:pPr>
      <w:r>
        <w:rPr>
          <w:lang w:val="en-GB"/>
        </w:rPr>
        <w:t>Exact adder output</w:t>
      </w:r>
    </w:p>
    <w:p w14:paraId="41BBC74D" w14:textId="77777777" w:rsidR="00DD41E9" w:rsidRDefault="00DD41E9">
      <w:pPr>
        <w:rPr>
          <w:lang w:val="en-GB"/>
        </w:rPr>
      </w:pPr>
    </w:p>
    <w:p w14:paraId="5BD9A4C5" w14:textId="77777777" w:rsidR="00DD41E9" w:rsidRDefault="00000000">
      <w:r>
        <w:rPr>
          <w:noProof/>
        </w:rPr>
        <w:drawing>
          <wp:inline distT="0" distB="0" distL="0" distR="0" wp14:anchorId="7C30FB36" wp14:editId="7E2245D8">
            <wp:extent cx="5731514" cy="2689222"/>
            <wp:effectExtent l="0" t="0" r="2536" b="0"/>
            <wp:docPr id="856517158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2689222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14:paraId="47930490" w14:textId="77777777" w:rsidR="00DD41E9" w:rsidRDefault="00000000">
      <w:r>
        <w:rPr>
          <w:lang w:val="en-GB"/>
        </w:rPr>
        <w:t>Approx Adder output</w:t>
      </w:r>
    </w:p>
    <w:sectPr w:rsidR="00DD41E9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0398249" w14:textId="77777777" w:rsidR="004663E1" w:rsidRDefault="004663E1">
      <w:pPr>
        <w:spacing w:after="0" w:line="240" w:lineRule="auto"/>
      </w:pPr>
      <w:r>
        <w:separator/>
      </w:r>
    </w:p>
  </w:endnote>
  <w:endnote w:type="continuationSeparator" w:id="0">
    <w:p w14:paraId="5C23C059" w14:textId="77777777" w:rsidR="004663E1" w:rsidRDefault="004663E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0AC5A1" w14:textId="77777777" w:rsidR="004663E1" w:rsidRDefault="004663E1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14:paraId="083A6FDF" w14:textId="77777777" w:rsidR="004663E1" w:rsidRDefault="004663E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useWord2013TrackBottomHyphenation" w:uri="http://schemas.microsoft.com/office/word" w:val="1"/>
  </w:compat>
  <w:rsids>
    <w:rsidRoot w:val="00DD41E9"/>
    <w:rsid w:val="004663E1"/>
    <w:rsid w:val="00A30457"/>
    <w:rsid w:val="00DD41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9DDCCF0"/>
  <w15:docId w15:val="{5121874D-5A28-4BE9-A902-1DA36D1FB6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kern w:val="3"/>
        <w:sz w:val="22"/>
        <w:szCs w:val="22"/>
        <w:lang w:val="en-DE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39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⭐ Pranjal Sharma</dc:creator>
  <dc:description/>
  <cp:lastModifiedBy>Power ⭐ Pranjal Sharma</cp:lastModifiedBy>
  <cp:revision>2</cp:revision>
  <dcterms:created xsi:type="dcterms:W3CDTF">2024-03-03T00:17:00Z</dcterms:created>
  <dcterms:modified xsi:type="dcterms:W3CDTF">2024-03-03T00:17:00Z</dcterms:modified>
</cp:coreProperties>
</file>